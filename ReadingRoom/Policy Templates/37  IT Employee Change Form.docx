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A8CE0" w14:textId="6DB16AE6" w:rsidR="00831107" w:rsidRDefault="00831107" w:rsidP="00831107">
      <w:r>
        <w:rPr>
          <w:noProof/>
        </w:rPr>
        <w:drawing>
          <wp:inline distT="0" distB="0" distL="0" distR="0" wp14:anchorId="1C412D45" wp14:editId="389F7F44">
            <wp:extent cx="582843" cy="732450"/>
            <wp:effectExtent l="38100" t="38100" r="84455" b="67945"/>
            <wp:docPr id="1073741840" name="Picture 10737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7FB44F7" w14:textId="77777777" w:rsidR="00831107" w:rsidRDefault="00831107" w:rsidP="00831107">
      <w:pPr>
        <w:pStyle w:val="Title"/>
        <w:jc w:val="center"/>
      </w:pPr>
      <w:bookmarkStart w:id="0" w:name="_Toc452019044"/>
      <w:bookmarkStart w:id="1" w:name="_Toc453241985"/>
      <w:r>
        <w:t xml:space="preserve">IT </w:t>
      </w:r>
      <w:r w:rsidRPr="00831107">
        <w:t>Employee</w:t>
      </w:r>
      <w:r>
        <w:t xml:space="preserve"> Change Form</w:t>
      </w:r>
      <w:bookmarkEnd w:id="0"/>
      <w:bookmarkEnd w:id="1"/>
    </w:p>
    <w:p w14:paraId="2D919E89" w14:textId="77777777" w:rsidR="00831107" w:rsidRDefault="00831107" w:rsidP="009333B8">
      <w:pPr>
        <w:pStyle w:val="Heading1"/>
        <w:numPr>
          <w:ilvl w:val="0"/>
          <w:numId w:val="123"/>
        </w:numPr>
        <w:ind w:left="360" w:hanging="360"/>
      </w:pPr>
      <w:r w:rsidRPr="00831107">
        <w:t>Employee</w:t>
      </w:r>
      <w:r>
        <w:t xml:space="preserve"> information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2160"/>
        <w:gridCol w:w="2335"/>
      </w:tblGrid>
      <w:tr w:rsidR="00831107" w14:paraId="645E27FB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67BA956" w14:textId="77777777" w:rsidR="00831107" w:rsidRDefault="00831107" w:rsidP="00831107">
            <w:r>
              <w:t>First, Last Name</w:t>
            </w:r>
          </w:p>
        </w:tc>
        <w:tc>
          <w:tcPr>
            <w:tcW w:w="1710" w:type="dxa"/>
          </w:tcPr>
          <w:p w14:paraId="111C3198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ID</w:t>
            </w:r>
          </w:p>
        </w:tc>
        <w:tc>
          <w:tcPr>
            <w:tcW w:w="2160" w:type="dxa"/>
          </w:tcPr>
          <w:p w14:paraId="01A75689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Old Org. Role</w:t>
            </w:r>
          </w:p>
        </w:tc>
        <w:tc>
          <w:tcPr>
            <w:tcW w:w="2335" w:type="dxa"/>
          </w:tcPr>
          <w:p w14:paraId="0BAF6FBC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Org. Role</w:t>
            </w:r>
          </w:p>
        </w:tc>
      </w:tr>
      <w:tr w:rsidR="00831107" w14:paraId="3CB3B6D2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B30C5BB" w14:textId="77777777" w:rsidR="00831107" w:rsidRDefault="00831107" w:rsidP="00831107"/>
        </w:tc>
        <w:tc>
          <w:tcPr>
            <w:tcW w:w="1710" w:type="dxa"/>
          </w:tcPr>
          <w:p w14:paraId="691E4430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2160" w:type="dxa"/>
          </w:tcPr>
          <w:p w14:paraId="492ADA8D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0C0F2965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7979CB" w14:textId="77777777" w:rsidR="00831107" w:rsidRDefault="00831107" w:rsidP="00831107"/>
    <w:p w14:paraId="304242FA" w14:textId="77777777" w:rsidR="00831107" w:rsidRPr="009D1238" w:rsidRDefault="00831107" w:rsidP="00831107">
      <w:pPr>
        <w:pStyle w:val="Heading1"/>
      </w:pPr>
      <w:r w:rsidRPr="00831107">
        <w:t>Change</w:t>
      </w:r>
      <w:r>
        <w:t xml:space="preserve"> Reason</w:t>
      </w:r>
    </w:p>
    <w:p w14:paraId="79104FAD" w14:textId="77777777" w:rsidR="00831107" w:rsidRPr="00E175C9" w:rsidRDefault="00831107" w:rsidP="00831107">
      <w:r>
        <w:t xml:space="preserve">New Employee: </w:t>
      </w:r>
      <w:r w:rsidRPr="00B76123">
        <w:rPr>
          <w:sz w:val="36"/>
          <w:szCs w:val="36"/>
        </w:rPr>
        <w:t xml:space="preserve"> □ </w:t>
      </w:r>
      <w:r>
        <w:rPr>
          <w:sz w:val="36"/>
          <w:szCs w:val="36"/>
        </w:rPr>
        <w:t xml:space="preserve">   </w:t>
      </w:r>
      <w:r>
        <w:t xml:space="preserve">Position change: </w:t>
      </w:r>
      <w:r w:rsidRPr="00B76123">
        <w:rPr>
          <w:sz w:val="36"/>
          <w:szCs w:val="36"/>
        </w:rPr>
        <w:t xml:space="preserve"> □ </w:t>
      </w:r>
      <w:r>
        <w:rPr>
          <w:sz w:val="36"/>
          <w:szCs w:val="36"/>
        </w:rPr>
        <w:t xml:space="preserve">  </w:t>
      </w:r>
      <w:r>
        <w:t xml:space="preserve">Employee Termination: </w:t>
      </w:r>
      <w:r w:rsidRPr="00B76123">
        <w:rPr>
          <w:sz w:val="36"/>
          <w:szCs w:val="36"/>
        </w:rPr>
        <w:t xml:space="preserve"> □</w:t>
      </w:r>
    </w:p>
    <w:p w14:paraId="01CD9E68" w14:textId="77777777" w:rsidR="00831107" w:rsidRDefault="00831107" w:rsidP="00831107">
      <w:pPr>
        <w:pStyle w:val="Heading1"/>
      </w:pPr>
      <w:r>
        <w:t xml:space="preserve">IT </w:t>
      </w:r>
      <w:r w:rsidRPr="00831107">
        <w:t>Equipment</w:t>
      </w:r>
    </w:p>
    <w:p w14:paraId="4842A750" w14:textId="77777777" w:rsidR="00831107" w:rsidRDefault="00831107" w:rsidP="00C42C6A">
      <w:pPr>
        <w:pStyle w:val="Heading2"/>
        <w:ind w:left="1080" w:hanging="720"/>
      </w:pPr>
      <w:r>
        <w:t xml:space="preserve">Desktop </w:t>
      </w:r>
      <w:r w:rsidRPr="00831107">
        <w:t>Computer</w:t>
      </w:r>
      <w:r>
        <w:t xml:space="preserve">     </w:t>
      </w:r>
    </w:p>
    <w:p w14:paraId="4019965C" w14:textId="77777777" w:rsidR="00831107" w:rsidRDefault="00831107" w:rsidP="00C42C6A">
      <w:pPr>
        <w:ind w:left="1080"/>
        <w:rPr>
          <w:sz w:val="36"/>
          <w:szCs w:val="36"/>
        </w:rPr>
      </w:pPr>
      <w:r w:rsidRPr="00B76123">
        <w:t xml:space="preserve">Add:  □    </w:t>
      </w:r>
      <w:r>
        <w:t xml:space="preserve">  </w:t>
      </w:r>
      <w:r w:rsidRPr="00B76123">
        <w:t>Remove:  □</w:t>
      </w:r>
      <w:r w:rsidRPr="00B761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B76123">
        <w:t xml:space="preserve"> R</w:t>
      </w:r>
      <w:r>
        <w:t>eplace</w:t>
      </w:r>
      <w:r w:rsidRPr="00B76123">
        <w:t>:  □</w:t>
      </w:r>
      <w:r w:rsidRPr="00B76123">
        <w:rPr>
          <w:sz w:val="36"/>
          <w:szCs w:val="36"/>
        </w:rPr>
        <w:t xml:space="preserve"> </w:t>
      </w:r>
    </w:p>
    <w:p w14:paraId="30AA204A" w14:textId="77777777" w:rsidR="00831107" w:rsidRDefault="00831107" w:rsidP="00C42C6A">
      <w:pPr>
        <w:ind w:left="1080"/>
      </w:pPr>
      <w:r>
        <w:t>Request details (specify computer requirements):</w:t>
      </w:r>
    </w:p>
    <w:p w14:paraId="09A57AB2" w14:textId="77777777" w:rsidR="00831107" w:rsidRDefault="00831107" w:rsidP="00831107">
      <w:pPr>
        <w:ind w:left="900"/>
      </w:pPr>
    </w:p>
    <w:p w14:paraId="2C60C0E7" w14:textId="77777777" w:rsidR="00831107" w:rsidRDefault="00831107" w:rsidP="00C42C6A">
      <w:pPr>
        <w:ind w:left="1080"/>
      </w:pPr>
      <w:r>
        <w:t>IT Comments:</w:t>
      </w:r>
    </w:p>
    <w:p w14:paraId="16D52747" w14:textId="77777777" w:rsidR="00831107" w:rsidRDefault="00831107" w:rsidP="00831107"/>
    <w:p w14:paraId="0A507B9B" w14:textId="77777777" w:rsidR="00831107" w:rsidRDefault="00831107" w:rsidP="00C42C6A">
      <w:pPr>
        <w:pStyle w:val="Heading2"/>
        <w:ind w:left="1080" w:hanging="720"/>
      </w:pPr>
      <w:r w:rsidRPr="00831107">
        <w:t>Laptop</w:t>
      </w:r>
      <w:r>
        <w:t xml:space="preserve"> Computer</w:t>
      </w:r>
    </w:p>
    <w:p w14:paraId="4CA28E3F" w14:textId="77777777" w:rsidR="00831107" w:rsidRDefault="00831107" w:rsidP="00C42C6A">
      <w:pPr>
        <w:ind w:left="1080"/>
        <w:rPr>
          <w:sz w:val="36"/>
          <w:szCs w:val="36"/>
        </w:rPr>
      </w:pPr>
      <w:r w:rsidRPr="00B76123">
        <w:t xml:space="preserve">Add:  □    </w:t>
      </w:r>
      <w:r>
        <w:t xml:space="preserve">  </w:t>
      </w:r>
      <w:r w:rsidRPr="00B76123">
        <w:t>Remove:  □</w:t>
      </w:r>
      <w:r w:rsidRPr="00B761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B76123">
        <w:t xml:space="preserve"> R</w:t>
      </w:r>
      <w:r>
        <w:t>eplace</w:t>
      </w:r>
      <w:r w:rsidRPr="00B76123">
        <w:t>:  □</w:t>
      </w:r>
      <w:r w:rsidRPr="00B76123">
        <w:rPr>
          <w:sz w:val="36"/>
          <w:szCs w:val="36"/>
        </w:rPr>
        <w:t xml:space="preserve"> </w:t>
      </w:r>
    </w:p>
    <w:p w14:paraId="1337F5C9" w14:textId="77777777" w:rsidR="00831107" w:rsidRDefault="00831107" w:rsidP="00C42C6A">
      <w:pPr>
        <w:ind w:left="1080"/>
      </w:pPr>
      <w:r>
        <w:t>Request details (specify computer requirements):</w:t>
      </w:r>
    </w:p>
    <w:p w14:paraId="64DCCCE6" w14:textId="77777777" w:rsidR="00831107" w:rsidRDefault="00831107" w:rsidP="00C42C6A">
      <w:pPr>
        <w:ind w:left="1080"/>
      </w:pPr>
    </w:p>
    <w:p w14:paraId="05AD8C31" w14:textId="57C1C098" w:rsidR="00F63DE6" w:rsidRDefault="00831107" w:rsidP="00C42C6A">
      <w:pPr>
        <w:ind w:left="1080"/>
      </w:pPr>
      <w:r>
        <w:t>IT Comments:</w:t>
      </w:r>
    </w:p>
    <w:p w14:paraId="3F067164" w14:textId="77777777" w:rsidR="00F63DE6" w:rsidRDefault="00F63DE6">
      <w:r>
        <w:br w:type="page"/>
      </w:r>
    </w:p>
    <w:p w14:paraId="6DE7F835" w14:textId="0E9922E9" w:rsidR="00831107" w:rsidRDefault="00831107" w:rsidP="00C42C6A">
      <w:pPr>
        <w:pStyle w:val="Heading2"/>
        <w:ind w:left="1080" w:hanging="720"/>
      </w:pPr>
      <w:r>
        <w:t>Mobile Devices (</w:t>
      </w:r>
      <w:r w:rsidRPr="00831107">
        <w:t>cellphone</w:t>
      </w:r>
      <w:r>
        <w:t xml:space="preserve">, tablet, </w:t>
      </w:r>
      <w:r w:rsidR="00E508C9">
        <w:t>etc.</w:t>
      </w:r>
      <w:r>
        <w:t>)</w:t>
      </w:r>
    </w:p>
    <w:p w14:paraId="772A033C" w14:textId="77777777" w:rsidR="00831107" w:rsidRDefault="00831107" w:rsidP="00C42C6A">
      <w:pPr>
        <w:ind w:left="1080"/>
        <w:rPr>
          <w:sz w:val="36"/>
          <w:szCs w:val="36"/>
        </w:rPr>
      </w:pPr>
      <w:r w:rsidRPr="00B76123">
        <w:t xml:space="preserve">Add:  □    </w:t>
      </w:r>
      <w:r>
        <w:t xml:space="preserve">  </w:t>
      </w:r>
      <w:r w:rsidRPr="00B76123">
        <w:t>Remove:  □</w:t>
      </w:r>
      <w:r w:rsidRPr="00B761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B76123">
        <w:t xml:space="preserve"> R</w:t>
      </w:r>
      <w:r>
        <w:t>eplace</w:t>
      </w:r>
      <w:r w:rsidRPr="00B76123">
        <w:t>:  □</w:t>
      </w:r>
      <w:r w:rsidRPr="00B76123">
        <w:rPr>
          <w:sz w:val="36"/>
          <w:szCs w:val="36"/>
        </w:rPr>
        <w:t xml:space="preserve"> </w:t>
      </w:r>
    </w:p>
    <w:p w14:paraId="21CB09E9" w14:textId="77777777" w:rsidR="00831107" w:rsidRDefault="00831107" w:rsidP="00C42C6A">
      <w:pPr>
        <w:ind w:left="1080"/>
      </w:pPr>
      <w:r>
        <w:t>Request details (specify computer requirements):</w:t>
      </w:r>
    </w:p>
    <w:p w14:paraId="054805E4" w14:textId="77777777" w:rsidR="00831107" w:rsidRDefault="00831107" w:rsidP="00C42C6A">
      <w:pPr>
        <w:ind w:left="1080"/>
      </w:pPr>
    </w:p>
    <w:p w14:paraId="3716B1ED" w14:textId="77777777" w:rsidR="00831107" w:rsidRDefault="00831107" w:rsidP="00C42C6A">
      <w:pPr>
        <w:ind w:left="1080"/>
      </w:pPr>
      <w:r>
        <w:t>IT Comments:</w:t>
      </w:r>
    </w:p>
    <w:p w14:paraId="7538F1ED" w14:textId="77777777" w:rsidR="00F63DE6" w:rsidRDefault="00F63DE6" w:rsidP="00C42C6A">
      <w:pPr>
        <w:ind w:left="1080"/>
      </w:pPr>
    </w:p>
    <w:p w14:paraId="24A600D1" w14:textId="77777777" w:rsidR="00F63DE6" w:rsidRDefault="00F63DE6" w:rsidP="00C42C6A">
      <w:pPr>
        <w:ind w:left="1080"/>
      </w:pPr>
    </w:p>
    <w:p w14:paraId="1CC81396" w14:textId="481F9A6C" w:rsidR="00855396" w:rsidRDefault="00855396" w:rsidP="00855396">
      <w:pPr>
        <w:pStyle w:val="Heading2"/>
        <w:ind w:left="1080" w:hanging="720"/>
      </w:pPr>
      <w:r>
        <w:t>Multifactor Authentication Token</w:t>
      </w:r>
    </w:p>
    <w:p w14:paraId="42A42AEC" w14:textId="77777777" w:rsidR="00855396" w:rsidRDefault="00855396" w:rsidP="00855396">
      <w:pPr>
        <w:ind w:left="1080"/>
        <w:rPr>
          <w:sz w:val="36"/>
          <w:szCs w:val="36"/>
        </w:rPr>
      </w:pPr>
      <w:r w:rsidRPr="00B76123">
        <w:t xml:space="preserve">Add:  □    </w:t>
      </w:r>
      <w:r>
        <w:t xml:space="preserve">  </w:t>
      </w:r>
      <w:r w:rsidRPr="00B76123">
        <w:t>Remove:  □</w:t>
      </w:r>
      <w:r w:rsidRPr="00B761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B76123">
        <w:t xml:space="preserve"> R</w:t>
      </w:r>
      <w:r>
        <w:t>eplace</w:t>
      </w:r>
      <w:r w:rsidRPr="00B76123">
        <w:t>:  □</w:t>
      </w:r>
      <w:r w:rsidRPr="00B76123">
        <w:rPr>
          <w:sz w:val="36"/>
          <w:szCs w:val="36"/>
        </w:rPr>
        <w:t xml:space="preserve"> </w:t>
      </w:r>
    </w:p>
    <w:p w14:paraId="2F0F79E0" w14:textId="77777777" w:rsidR="00855396" w:rsidRDefault="00855396" w:rsidP="00855396">
      <w:pPr>
        <w:ind w:left="1080"/>
      </w:pPr>
      <w:r>
        <w:t>Request details (specify computer requirements):</w:t>
      </w:r>
    </w:p>
    <w:p w14:paraId="7FC34D8E" w14:textId="77777777" w:rsidR="00855396" w:rsidRDefault="00855396" w:rsidP="00855396">
      <w:pPr>
        <w:ind w:left="1080"/>
      </w:pPr>
    </w:p>
    <w:p w14:paraId="02832FDC" w14:textId="77777777" w:rsidR="00855396" w:rsidRDefault="00855396" w:rsidP="00855396">
      <w:pPr>
        <w:ind w:left="1080"/>
      </w:pPr>
      <w:r>
        <w:t>IT Comments:</w:t>
      </w:r>
    </w:p>
    <w:p w14:paraId="0A8003C2" w14:textId="77777777" w:rsidR="00855396" w:rsidRDefault="00855396" w:rsidP="00C42C6A">
      <w:pPr>
        <w:ind w:left="1080"/>
      </w:pPr>
    </w:p>
    <w:p w14:paraId="7CB4B07A" w14:textId="77777777" w:rsidR="00831107" w:rsidRDefault="00831107" w:rsidP="00C42C6A">
      <w:pPr>
        <w:pStyle w:val="Heading1"/>
        <w:ind w:left="360" w:hanging="360"/>
      </w:pPr>
      <w:r>
        <w:t xml:space="preserve">Permissions </w:t>
      </w:r>
      <w:r w:rsidRPr="00831107">
        <w:t>Change</w:t>
      </w:r>
    </w:p>
    <w:p w14:paraId="3AE3414A" w14:textId="77777777" w:rsidR="00831107" w:rsidRDefault="00831107" w:rsidP="00831107">
      <w:pPr>
        <w:ind w:left="360"/>
      </w:pPr>
      <w:r>
        <w:t>IT Comments: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1372"/>
        <w:gridCol w:w="2583"/>
        <w:gridCol w:w="2700"/>
        <w:gridCol w:w="2695"/>
      </w:tblGrid>
      <w:tr w:rsidR="00831107" w14:paraId="470A5C1E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B4C8F39" w14:textId="77777777" w:rsidR="00831107" w:rsidRDefault="00831107" w:rsidP="00831107">
            <w:r>
              <w:t>System</w:t>
            </w:r>
          </w:p>
        </w:tc>
        <w:tc>
          <w:tcPr>
            <w:tcW w:w="2583" w:type="dxa"/>
          </w:tcPr>
          <w:p w14:paraId="031F414C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Account(*)   (date)</w:t>
            </w:r>
          </w:p>
        </w:tc>
        <w:tc>
          <w:tcPr>
            <w:tcW w:w="2700" w:type="dxa"/>
          </w:tcPr>
          <w:p w14:paraId="6118ADF0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 Assigned (date)</w:t>
            </w:r>
          </w:p>
        </w:tc>
        <w:tc>
          <w:tcPr>
            <w:tcW w:w="2695" w:type="dxa"/>
          </w:tcPr>
          <w:p w14:paraId="0AD5CC46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by (IT Admin)</w:t>
            </w:r>
          </w:p>
        </w:tc>
      </w:tr>
      <w:tr w:rsidR="00831107" w14:paraId="492695CB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37CB7B2" w14:textId="77777777" w:rsidR="00831107" w:rsidRDefault="00831107" w:rsidP="00831107">
            <w:r>
              <w:t>UPN</w:t>
            </w:r>
          </w:p>
        </w:tc>
        <w:tc>
          <w:tcPr>
            <w:tcW w:w="2583" w:type="dxa"/>
          </w:tcPr>
          <w:p w14:paraId="12A02ED6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631954B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57393802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5E5A620E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84D6A41" w14:textId="77777777" w:rsidR="00831107" w:rsidRDefault="00831107" w:rsidP="00831107">
            <w:r>
              <w:t>OMS</w:t>
            </w:r>
          </w:p>
        </w:tc>
        <w:tc>
          <w:tcPr>
            <w:tcW w:w="2583" w:type="dxa"/>
          </w:tcPr>
          <w:p w14:paraId="7CF233D3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2BB1B49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0F12C69E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6B66626D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4C7097F0" w14:textId="77777777" w:rsidR="00831107" w:rsidRDefault="00831107" w:rsidP="00831107">
            <w:r>
              <w:t>SCADA</w:t>
            </w:r>
          </w:p>
        </w:tc>
        <w:tc>
          <w:tcPr>
            <w:tcW w:w="2583" w:type="dxa"/>
          </w:tcPr>
          <w:p w14:paraId="1681BEC3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0A7FF9E3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6AA23209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7431967C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1DAE3A9" w14:textId="77777777" w:rsidR="00831107" w:rsidRDefault="00831107" w:rsidP="00831107">
            <w:r>
              <w:t>GIS</w:t>
            </w:r>
          </w:p>
        </w:tc>
        <w:tc>
          <w:tcPr>
            <w:tcW w:w="2583" w:type="dxa"/>
          </w:tcPr>
          <w:p w14:paraId="555CB22B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02C0B6A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14BEBBA6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5B87F4C2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D670251" w14:textId="77777777" w:rsidR="00831107" w:rsidRDefault="00831107" w:rsidP="00831107"/>
        </w:tc>
        <w:tc>
          <w:tcPr>
            <w:tcW w:w="2583" w:type="dxa"/>
          </w:tcPr>
          <w:p w14:paraId="63D0AD39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7924EB4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22E237EB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C58DC6" w14:textId="77777777" w:rsidR="00831107" w:rsidRPr="007B7906" w:rsidRDefault="00831107" w:rsidP="00831107">
      <w:pPr>
        <w:ind w:left="360"/>
      </w:pPr>
      <w:r>
        <w:t>Account: Create, Suspend, Remove</w:t>
      </w:r>
    </w:p>
    <w:p w14:paraId="7ADC897E" w14:textId="77777777" w:rsidR="00831107" w:rsidRDefault="00831107" w:rsidP="00C42C6A">
      <w:pPr>
        <w:pStyle w:val="Heading1"/>
        <w:ind w:left="360" w:hanging="360"/>
      </w:pPr>
      <w:r>
        <w:t xml:space="preserve">Other </w:t>
      </w:r>
      <w:r w:rsidRPr="00831107">
        <w:t>Request</w:t>
      </w:r>
    </w:p>
    <w:p w14:paraId="79939930" w14:textId="77777777" w:rsidR="00831107" w:rsidRDefault="00831107" w:rsidP="00831107">
      <w:pPr>
        <w:ind w:left="360"/>
      </w:pPr>
      <w:r>
        <w:t>Request details:</w:t>
      </w:r>
    </w:p>
    <w:p w14:paraId="2E68AE5D" w14:textId="77777777" w:rsidR="00831107" w:rsidRDefault="00831107" w:rsidP="00831107">
      <w:pPr>
        <w:ind w:left="360"/>
      </w:pPr>
    </w:p>
    <w:p w14:paraId="00F5FD3B" w14:textId="77777777" w:rsidR="00831107" w:rsidRDefault="00831107" w:rsidP="00831107">
      <w:pPr>
        <w:ind w:left="360"/>
      </w:pPr>
      <w:r>
        <w:t>IT Comments:</w:t>
      </w:r>
    </w:p>
    <w:p w14:paraId="780072EF" w14:textId="0F7A252D" w:rsidR="00F63DE6" w:rsidRDefault="00F63DE6">
      <w:r>
        <w:br w:type="page"/>
      </w:r>
    </w:p>
    <w:p w14:paraId="44462500" w14:textId="77777777" w:rsidR="00831107" w:rsidRDefault="00831107" w:rsidP="00C42C6A">
      <w:pPr>
        <w:pStyle w:val="Heading1"/>
        <w:ind w:left="360" w:hanging="360"/>
      </w:pPr>
      <w:r>
        <w:t xml:space="preserve">Manager </w:t>
      </w:r>
      <w:r w:rsidRPr="00831107">
        <w:t>Approval</w:t>
      </w:r>
    </w:p>
    <w:p w14:paraId="52063EDA" w14:textId="77777777" w:rsidR="00831107" w:rsidRDefault="00831107" w:rsidP="00831107"/>
    <w:p w14:paraId="54A60078" w14:textId="77777777" w:rsidR="00831107" w:rsidRDefault="00831107" w:rsidP="00831107">
      <w:pPr>
        <w:ind w:left="360"/>
      </w:pPr>
      <w:r>
        <w:t>______________________________________________________</w:t>
      </w:r>
      <w:r>
        <w:br/>
        <w:t>Manager Name and signature                        Date</w:t>
      </w:r>
    </w:p>
    <w:p w14:paraId="7F6CDC2C" w14:textId="77777777" w:rsidR="00831107" w:rsidRDefault="00831107" w:rsidP="00831107"/>
    <w:p w14:paraId="0E47895C" w14:textId="77777777" w:rsidR="00831107" w:rsidRDefault="00831107" w:rsidP="00C42C6A">
      <w:pPr>
        <w:pStyle w:val="Heading1"/>
        <w:ind w:left="360" w:hanging="360"/>
      </w:pPr>
      <w:r>
        <w:t xml:space="preserve">IT </w:t>
      </w:r>
      <w:r w:rsidRPr="00831107">
        <w:t>Approval</w:t>
      </w:r>
    </w:p>
    <w:p w14:paraId="696D4E2F" w14:textId="77777777" w:rsidR="00831107" w:rsidRPr="007B7906" w:rsidRDefault="00831107" w:rsidP="00831107"/>
    <w:p w14:paraId="215D5105" w14:textId="77777777" w:rsidR="00831107" w:rsidRDefault="00831107" w:rsidP="00831107">
      <w:pPr>
        <w:ind w:left="360"/>
      </w:pPr>
      <w:r>
        <w:lastRenderedPageBreak/>
        <w:t>______________________________________________________</w:t>
      </w:r>
      <w:r>
        <w:br/>
        <w:t>IT Manager Name and signature                        Date</w:t>
      </w:r>
    </w:p>
    <w:p w14:paraId="13F9EE88" w14:textId="77777777" w:rsidR="00831107" w:rsidRDefault="00831107" w:rsidP="00831107">
      <w:pPr>
        <w:ind w:left="360"/>
      </w:pPr>
    </w:p>
    <w:p w14:paraId="76409658" w14:textId="77777777" w:rsidR="00831107" w:rsidRDefault="00831107" w:rsidP="00831107">
      <w:pPr>
        <w:ind w:left="360"/>
      </w:pPr>
      <w:r>
        <w:t>Comments:</w:t>
      </w:r>
    </w:p>
    <w:p w14:paraId="42183763" w14:textId="77777777" w:rsidR="00F63DE6" w:rsidRDefault="00F63DE6" w:rsidP="00831107">
      <w:pPr>
        <w:ind w:left="360"/>
      </w:pPr>
    </w:p>
    <w:p w14:paraId="3611A496" w14:textId="77777777" w:rsidR="00F63DE6" w:rsidRDefault="00F63DE6" w:rsidP="00831107">
      <w:pPr>
        <w:ind w:left="360"/>
      </w:pPr>
    </w:p>
    <w:p w14:paraId="26D49DFD" w14:textId="77777777" w:rsidR="00831107" w:rsidRDefault="00831107" w:rsidP="00C42C6A">
      <w:pPr>
        <w:pStyle w:val="Heading1"/>
        <w:ind w:left="360" w:hanging="360"/>
      </w:pPr>
      <w:r w:rsidRPr="00831107">
        <w:t>Completion</w:t>
      </w:r>
      <w:r>
        <w:t xml:space="preserve"> Report</w:t>
      </w:r>
    </w:p>
    <w:p w14:paraId="45BDBBAA" w14:textId="77777777" w:rsidR="00831107" w:rsidRDefault="00831107" w:rsidP="00831107">
      <w:pPr>
        <w:ind w:left="360"/>
      </w:pPr>
      <w:r>
        <w:t>Comments:</w:t>
      </w:r>
    </w:p>
    <w:p w14:paraId="1AD550E9" w14:textId="77777777" w:rsidR="00831107" w:rsidRDefault="00831107" w:rsidP="00831107"/>
    <w:p w14:paraId="048DC08E" w14:textId="77777777" w:rsidR="00831107" w:rsidRDefault="00831107" w:rsidP="00831107"/>
    <w:p w14:paraId="4D20CD1E" w14:textId="77777777" w:rsidR="00831107" w:rsidRDefault="00831107" w:rsidP="00C42C6A">
      <w:pPr>
        <w:pStyle w:val="Heading1"/>
        <w:ind w:left="360" w:hanging="360"/>
      </w:pPr>
      <w:r w:rsidRPr="00831107">
        <w:t>Revision</w:t>
      </w:r>
      <w: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831107" w14:paraId="6AC0F66D" w14:textId="77777777" w:rsidTr="00831107">
        <w:tc>
          <w:tcPr>
            <w:tcW w:w="1975" w:type="dxa"/>
          </w:tcPr>
          <w:p w14:paraId="7E69E750" w14:textId="77777777" w:rsidR="00831107" w:rsidRDefault="00831107" w:rsidP="00831107">
            <w:r>
              <w:br w:type="page"/>
              <w:t>Date of Change(s)</w:t>
            </w:r>
          </w:p>
        </w:tc>
        <w:tc>
          <w:tcPr>
            <w:tcW w:w="1980" w:type="dxa"/>
          </w:tcPr>
          <w:p w14:paraId="3FDBEC16" w14:textId="77777777" w:rsidR="00831107" w:rsidRDefault="00831107" w:rsidP="00831107">
            <w:r>
              <w:t>Revised by</w:t>
            </w:r>
          </w:p>
        </w:tc>
        <w:tc>
          <w:tcPr>
            <w:tcW w:w="5395" w:type="dxa"/>
          </w:tcPr>
          <w:p w14:paraId="72FCE3ED" w14:textId="77777777" w:rsidR="00831107" w:rsidRDefault="00831107" w:rsidP="00831107">
            <w:r>
              <w:t>Summary of Change(s)</w:t>
            </w:r>
          </w:p>
        </w:tc>
      </w:tr>
      <w:tr w:rsidR="00831107" w14:paraId="0CDF64FC" w14:textId="77777777" w:rsidTr="00831107">
        <w:tc>
          <w:tcPr>
            <w:tcW w:w="1975" w:type="dxa"/>
          </w:tcPr>
          <w:p w14:paraId="07BAB334" w14:textId="77777777" w:rsidR="00831107" w:rsidRDefault="00831107" w:rsidP="00831107"/>
        </w:tc>
        <w:tc>
          <w:tcPr>
            <w:tcW w:w="1980" w:type="dxa"/>
          </w:tcPr>
          <w:p w14:paraId="2079922E" w14:textId="77777777" w:rsidR="00831107" w:rsidRDefault="00831107" w:rsidP="00831107"/>
        </w:tc>
        <w:tc>
          <w:tcPr>
            <w:tcW w:w="5395" w:type="dxa"/>
          </w:tcPr>
          <w:p w14:paraId="72E9C2B4" w14:textId="77777777" w:rsidR="00831107" w:rsidRDefault="00831107" w:rsidP="00831107"/>
        </w:tc>
      </w:tr>
      <w:tr w:rsidR="00831107" w14:paraId="7CC58893" w14:textId="77777777" w:rsidTr="00831107">
        <w:tc>
          <w:tcPr>
            <w:tcW w:w="1975" w:type="dxa"/>
          </w:tcPr>
          <w:p w14:paraId="7131D91B" w14:textId="77777777" w:rsidR="00831107" w:rsidRDefault="00831107" w:rsidP="00831107"/>
        </w:tc>
        <w:tc>
          <w:tcPr>
            <w:tcW w:w="1980" w:type="dxa"/>
          </w:tcPr>
          <w:p w14:paraId="2062DE8A" w14:textId="77777777" w:rsidR="00831107" w:rsidRDefault="00831107" w:rsidP="00831107"/>
        </w:tc>
        <w:tc>
          <w:tcPr>
            <w:tcW w:w="5395" w:type="dxa"/>
          </w:tcPr>
          <w:p w14:paraId="0C00262F" w14:textId="77777777" w:rsidR="00831107" w:rsidRDefault="00831107" w:rsidP="00831107"/>
        </w:tc>
      </w:tr>
      <w:tr w:rsidR="00831107" w14:paraId="18429C26" w14:textId="77777777" w:rsidTr="00831107">
        <w:tc>
          <w:tcPr>
            <w:tcW w:w="1975" w:type="dxa"/>
          </w:tcPr>
          <w:p w14:paraId="411575C0" w14:textId="77777777" w:rsidR="00831107" w:rsidRDefault="00831107" w:rsidP="00831107"/>
        </w:tc>
        <w:tc>
          <w:tcPr>
            <w:tcW w:w="1980" w:type="dxa"/>
          </w:tcPr>
          <w:p w14:paraId="6F531473" w14:textId="77777777" w:rsidR="00831107" w:rsidRDefault="00831107" w:rsidP="00831107"/>
        </w:tc>
        <w:tc>
          <w:tcPr>
            <w:tcW w:w="5395" w:type="dxa"/>
          </w:tcPr>
          <w:p w14:paraId="6144677A" w14:textId="77777777" w:rsidR="00831107" w:rsidRDefault="00831107" w:rsidP="00831107"/>
        </w:tc>
      </w:tr>
    </w:tbl>
    <w:p w14:paraId="4E6D15B3" w14:textId="77777777" w:rsidR="00831107" w:rsidRDefault="00831107"/>
    <w:p w14:paraId="49E66133" w14:textId="77777777" w:rsidR="00831107" w:rsidRDefault="00831107">
      <w:r>
        <w:br w:type="page"/>
      </w:r>
    </w:p>
    <w:p w14:paraId="74F3511B" w14:textId="77777777" w:rsidR="00D6727D" w:rsidRDefault="00D6727D" w:rsidP="00831107">
      <w:bookmarkStart w:id="2" w:name="_GoBack"/>
      <w:bookmarkEnd w:id="2"/>
    </w:p>
    <w:sectPr w:rsidR="00D6727D" w:rsidSect="002A3959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0C6F08B4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2A3959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F7A32D1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A3959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455CF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C3BE2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0A4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3959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4D6A"/>
    <w:rsid w:val="003D52F4"/>
    <w:rsid w:val="003D6B7E"/>
    <w:rsid w:val="003E1B62"/>
    <w:rsid w:val="003F143D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0B22"/>
    <w:rsid w:val="00564916"/>
    <w:rsid w:val="00581FC1"/>
    <w:rsid w:val="00593FDE"/>
    <w:rsid w:val="005A6D38"/>
    <w:rsid w:val="005A6E82"/>
    <w:rsid w:val="005B24C6"/>
    <w:rsid w:val="005B3714"/>
    <w:rsid w:val="005B79C1"/>
    <w:rsid w:val="005C22FB"/>
    <w:rsid w:val="005C268C"/>
    <w:rsid w:val="005C6D72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87A3E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4101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BF179E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2DE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055A"/>
    <w:rsid w:val="00F531E1"/>
    <w:rsid w:val="00F63DE6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0526C1-8A21-4BAD-92AD-91750494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2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5</cp:revision>
  <dcterms:created xsi:type="dcterms:W3CDTF">2016-06-10T16:46:00Z</dcterms:created>
  <dcterms:modified xsi:type="dcterms:W3CDTF">2016-06-10T16:51:00Z</dcterms:modified>
</cp:coreProperties>
</file>