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7C3D8" w14:textId="079FF79E" w:rsidR="003A401A" w:rsidRPr="005024E2" w:rsidRDefault="003A401A" w:rsidP="00A846E5">
      <w:pPr>
        <w:pStyle w:val="Title"/>
      </w:pPr>
      <w:bookmarkStart w:id="0" w:name="_Toc453241995"/>
      <w:r w:rsidRPr="005024E2">
        <w:rPr>
          <w:rStyle w:val="Heading1Char"/>
          <w:color w:val="auto"/>
          <w:sz w:val="48"/>
          <w:szCs w:val="48"/>
        </w:rPr>
        <w:t xml:space="preserve">Appendix </w:t>
      </w:r>
      <w:r w:rsidR="00146CAA">
        <w:rPr>
          <w:rStyle w:val="Heading1Char"/>
          <w:color w:val="auto"/>
          <w:sz w:val="48"/>
          <w:szCs w:val="48"/>
        </w:rPr>
        <w:t>B</w:t>
      </w:r>
      <w:r w:rsidRPr="005024E2">
        <w:rPr>
          <w:rStyle w:val="Heading1Char"/>
          <w:color w:val="auto"/>
          <w:sz w:val="48"/>
          <w:szCs w:val="48"/>
        </w:rPr>
        <w:t xml:space="preserve">: </w:t>
      </w:r>
      <w:bookmarkEnd w:id="0"/>
      <w:r w:rsidR="00146CAA">
        <w:rPr>
          <w:rStyle w:val="Heading1Char"/>
          <w:color w:val="auto"/>
          <w:sz w:val="48"/>
          <w:szCs w:val="48"/>
        </w:rPr>
        <w:t>Printing Schedule</w:t>
      </w:r>
    </w:p>
    <w:p w14:paraId="39FD62F6" w14:textId="301CAF61" w:rsidR="003A401A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Introduction</w:t>
      </w:r>
    </w:p>
    <w:p w14:paraId="725132F4" w14:textId="096D2EF1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References</w:t>
      </w:r>
    </w:p>
    <w:p w14:paraId="5780F614" w14:textId="0E6DA9FE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Implementation Plan</w:t>
      </w:r>
    </w:p>
    <w:p w14:paraId="3CAE8694" w14:textId="3EBA6701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Information Security Policy</w:t>
      </w:r>
    </w:p>
    <w:p w14:paraId="1174890D" w14:textId="11FD350B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Information Security Program (ISP) Implementation Guidelines</w:t>
      </w:r>
    </w:p>
    <w:p w14:paraId="100E5C72" w14:textId="2C583BAC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Physical and Environmental Security Policy</w:t>
      </w:r>
    </w:p>
    <w:p w14:paraId="39E8A03E" w14:textId="2C15E794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Assets Accountability Policy</w:t>
      </w:r>
    </w:p>
    <w:p w14:paraId="4FF60475" w14:textId="4923F2D2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Data Classification Policy</w:t>
      </w:r>
    </w:p>
    <w:p w14:paraId="5F61E1E5" w14:textId="032739F6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Data Protection &amp; Availability Standard</w:t>
      </w:r>
    </w:p>
    <w:p w14:paraId="632043B3" w14:textId="0351FAA1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Data Assets Inventory Form</w:t>
      </w:r>
    </w:p>
    <w:p w14:paraId="67D2213C" w14:textId="15218E6D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Hardware Inventory Form</w:t>
      </w:r>
    </w:p>
    <w:p w14:paraId="7B08A151" w14:textId="14905D06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Risk Management Policy</w:t>
      </w:r>
    </w:p>
    <w:p w14:paraId="4361A8AA" w14:textId="122D48EE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Risk Assessment Procedure</w:t>
      </w:r>
    </w:p>
    <w:p w14:paraId="014D6BCD" w14:textId="6693510E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Risk Register Form</w:t>
      </w:r>
    </w:p>
    <w:p w14:paraId="1499AD20" w14:textId="671B0990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Cybersecurity Awareness Training Policy</w:t>
      </w:r>
    </w:p>
    <w:p w14:paraId="3C997B46" w14:textId="134AD10D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Internet Access Policy</w:t>
      </w:r>
    </w:p>
    <w:p w14:paraId="6E970BDE" w14:textId="6374EED7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Acceptable Use Policy</w:t>
      </w:r>
    </w:p>
    <w:p w14:paraId="33AF3444" w14:textId="2A8F1E93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Password Policy</w:t>
      </w:r>
    </w:p>
    <w:p w14:paraId="17FB9BA7" w14:textId="182858A8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Password Construction Guidelines</w:t>
      </w:r>
    </w:p>
    <w:p w14:paraId="4F94BD20" w14:textId="5EDDEB50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User Account Management Policy</w:t>
      </w:r>
    </w:p>
    <w:p w14:paraId="56819F73" w14:textId="2EBA3025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Role Based Access Control Form</w:t>
      </w:r>
    </w:p>
    <w:p w14:paraId="45CEEF2B" w14:textId="1F6733B9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Personnel Security Policy</w:t>
      </w:r>
    </w:p>
    <w:p w14:paraId="37D5C805" w14:textId="5E8F321D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Email Use Policy</w:t>
      </w:r>
    </w:p>
    <w:p w14:paraId="5537F3C2" w14:textId="472F0639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System Acceptance and Configuration Policy</w:t>
      </w:r>
    </w:p>
    <w:p w14:paraId="36827E2B" w14:textId="5D13158B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Computer Configuration Baseline Standard</w:t>
      </w:r>
    </w:p>
    <w:p w14:paraId="2B50FD53" w14:textId="4DF68D46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System Patching Policy</w:t>
      </w:r>
    </w:p>
    <w:p w14:paraId="402E5EC5" w14:textId="233BFBED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Backup and Recovery Policy</w:t>
      </w:r>
    </w:p>
    <w:p w14:paraId="585A820C" w14:textId="5B2F4776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Vulnerability Management Policy</w:t>
      </w:r>
    </w:p>
    <w:p w14:paraId="4F3C6659" w14:textId="6DE6AB9A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Remote Access Policy</w:t>
      </w:r>
    </w:p>
    <w:p w14:paraId="77C223DC" w14:textId="70DFCD90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System Logging and Monitoring Policy</w:t>
      </w:r>
    </w:p>
    <w:p w14:paraId="79313C36" w14:textId="64D35D0B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Data Encryption Policy</w:t>
      </w:r>
    </w:p>
    <w:p w14:paraId="54DE0785" w14:textId="1B3F5710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Network Configuration Standard</w:t>
      </w:r>
    </w:p>
    <w:p w14:paraId="1BA56622" w14:textId="4281BB8A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Change Management Policy</w:t>
      </w:r>
    </w:p>
    <w:p w14:paraId="67FBD0AF" w14:textId="38BB1DF6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Change Request Procedure</w:t>
      </w:r>
    </w:p>
    <w:p w14:paraId="09FAA344" w14:textId="57F58782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Firewall Configuration Change Form</w:t>
      </w:r>
    </w:p>
    <w:p w14:paraId="6F562C7C" w14:textId="50E0F235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Change Request Form</w:t>
      </w:r>
    </w:p>
    <w:p w14:paraId="015C66D0" w14:textId="48354A45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IT Employee Change Form</w:t>
      </w:r>
    </w:p>
    <w:p w14:paraId="60B8C161" w14:textId="526B0F65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Third Party Access Policy</w:t>
      </w:r>
    </w:p>
    <w:p w14:paraId="3F6F05CB" w14:textId="6CDB1928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Outsourced Information Processing Policy</w:t>
      </w:r>
    </w:p>
    <w:p w14:paraId="23AADC88" w14:textId="212B1D0C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Compliance Requirements Policy</w:t>
      </w:r>
    </w:p>
    <w:p w14:paraId="2C6105E0" w14:textId="1EDC9F1A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Business Continuity and Disaster Recovery</w:t>
      </w:r>
    </w:p>
    <w:p w14:paraId="0E061175" w14:textId="24D3595D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Incident Management Policy</w:t>
      </w:r>
    </w:p>
    <w:p w14:paraId="10D05ED9" w14:textId="46339F1E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Information Security Incident Response Plan</w:t>
      </w:r>
    </w:p>
    <w:p w14:paraId="5B1816E8" w14:textId="0DD6B5F7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Information Security Incident Response Form</w:t>
      </w:r>
    </w:p>
    <w:p w14:paraId="38C8E3C4" w14:textId="67F0F64A" w:rsidR="00C93BF5" w:rsidRDefault="00C93BF5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PCI Compliance Policy</w:t>
      </w:r>
    </w:p>
    <w:p w14:paraId="26F98260" w14:textId="47249236" w:rsidR="00184D83" w:rsidRDefault="00184D83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Glossary</w:t>
      </w:r>
    </w:p>
    <w:p w14:paraId="4D0B5765" w14:textId="565F906B" w:rsidR="00184D83" w:rsidRDefault="00184D83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Appendix A:  PCI DSS Mapping</w:t>
      </w:r>
    </w:p>
    <w:p w14:paraId="6109F742" w14:textId="2B3432DD" w:rsidR="00184D83" w:rsidRDefault="00184D83" w:rsidP="00581822">
      <w:pPr>
        <w:pStyle w:val="ListParagraph"/>
        <w:numPr>
          <w:ilvl w:val="0"/>
          <w:numId w:val="187"/>
        </w:numPr>
        <w:spacing w:after="120"/>
        <w:ind w:left="900" w:hanging="540"/>
        <w:contextualSpacing w:val="0"/>
      </w:pPr>
      <w:r>
        <w:t>Appendix B:  Printing Schedule</w:t>
      </w:r>
    </w:p>
    <w:p w14:paraId="0E31566F" w14:textId="77777777" w:rsidR="00C93BF5" w:rsidRDefault="00C93BF5" w:rsidP="003A401A">
      <w:bookmarkStart w:id="1" w:name="_GoBack"/>
      <w:bookmarkEnd w:id="1"/>
    </w:p>
    <w:p w14:paraId="62A76AC1" w14:textId="50C4BFA8" w:rsidR="00C93BF5" w:rsidRDefault="00C93BF5" w:rsidP="00C93BF5">
      <w:pPr>
        <w:tabs>
          <w:tab w:val="left" w:pos="7272"/>
        </w:tabs>
      </w:pPr>
    </w:p>
    <w:p w14:paraId="78393DAA" w14:textId="77777777" w:rsidR="003A401A" w:rsidRDefault="003A401A" w:rsidP="003A401A">
      <w:pPr>
        <w:spacing w:after="120"/>
      </w:pPr>
    </w:p>
    <w:sectPr w:rsidR="003A401A" w:rsidSect="00C5095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7287441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asciiTheme="majorHAnsi" w:eastAsiaTheme="majorEastAsia" w:hAnsiTheme="majorHAnsi" w:cstheme="majorBidi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318E6C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542257E"/>
    <w:multiLevelType w:val="hybridMultilevel"/>
    <w:tmpl w:val="0FF0E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1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52A25E89"/>
    <w:multiLevelType w:val="multilevel"/>
    <w:tmpl w:val="52EA416E"/>
    <w:numStyleLink w:val="ImportedStyle73"/>
  </w:abstractNum>
  <w:abstractNum w:abstractNumId="95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7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1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93877AE"/>
    <w:multiLevelType w:val="multilevel"/>
    <w:tmpl w:val="04090025"/>
    <w:numStyleLink w:val="Style12"/>
  </w:abstractNum>
  <w:abstractNum w:abstractNumId="106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1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3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E961A3"/>
    <w:multiLevelType w:val="multilevel"/>
    <w:tmpl w:val="04090025"/>
    <w:numStyleLink w:val="Style12"/>
  </w:abstractNum>
  <w:abstractNum w:abstractNumId="118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06C23D7"/>
    <w:multiLevelType w:val="hybridMultilevel"/>
    <w:tmpl w:val="2FFA0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0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31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3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4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9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3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41"/>
  </w:num>
  <w:num w:numId="4">
    <w:abstractNumId w:val="137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4"/>
  </w:num>
  <w:num w:numId="11">
    <w:abstractNumId w:val="140"/>
  </w:num>
  <w:num w:numId="12">
    <w:abstractNumId w:val="17"/>
  </w:num>
  <w:num w:numId="13">
    <w:abstractNumId w:val="133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4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8"/>
  </w:num>
  <w:num w:numId="28">
    <w:abstractNumId w:val="105"/>
  </w:num>
  <w:num w:numId="29">
    <w:abstractNumId w:val="117"/>
  </w:num>
  <w:num w:numId="30">
    <w:abstractNumId w:val="103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3"/>
  </w:num>
  <w:num w:numId="43">
    <w:abstractNumId w:val="112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0"/>
  </w:num>
  <w:num w:numId="46">
    <w:abstractNumId w:val="13"/>
  </w:num>
  <w:num w:numId="47">
    <w:abstractNumId w:val="7"/>
  </w:num>
  <w:num w:numId="48">
    <w:abstractNumId w:val="96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9"/>
  </w:num>
  <w:num w:numId="52">
    <w:abstractNumId w:val="122"/>
  </w:num>
  <w:num w:numId="53">
    <w:abstractNumId w:val="110"/>
  </w:num>
  <w:num w:numId="54">
    <w:abstractNumId w:val="94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7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0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8"/>
  </w:num>
  <w:num w:numId="72">
    <w:abstractNumId w:val="71"/>
  </w:num>
  <w:num w:numId="73">
    <w:abstractNumId w:val="70"/>
  </w:num>
  <w:num w:numId="74">
    <w:abstractNumId w:val="115"/>
  </w:num>
  <w:num w:numId="75">
    <w:abstractNumId w:val="67"/>
  </w:num>
  <w:num w:numId="76">
    <w:abstractNumId w:val="89"/>
  </w:num>
  <w:num w:numId="77">
    <w:abstractNumId w:val="14"/>
  </w:num>
  <w:num w:numId="78">
    <w:abstractNumId w:val="136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6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8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6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5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7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4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7"/>
  </w:num>
  <w:num w:numId="116">
    <w:abstractNumId w:val="39"/>
  </w:num>
  <w:num w:numId="117">
    <w:abstractNumId w:val="108"/>
  </w:num>
  <w:num w:numId="118">
    <w:abstractNumId w:val="131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5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1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3"/>
  </w:num>
  <w:num w:numId="128">
    <w:abstractNumId w:val="135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2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3"/>
  </w:num>
  <w:num w:numId="139">
    <w:abstractNumId w:val="54"/>
  </w:num>
  <w:num w:numId="140">
    <w:abstractNumId w:val="88"/>
  </w:num>
  <w:num w:numId="141">
    <w:abstractNumId w:val="121"/>
  </w:num>
  <w:num w:numId="142">
    <w:abstractNumId w:val="93"/>
  </w:num>
  <w:num w:numId="143">
    <w:abstractNumId w:val="15"/>
  </w:num>
  <w:num w:numId="144">
    <w:abstractNumId w:val="100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8"/>
  </w:num>
  <w:num w:numId="147">
    <w:abstractNumId w:val="65"/>
  </w:num>
  <w:num w:numId="148">
    <w:abstractNumId w:val="33"/>
  </w:num>
  <w:num w:numId="149">
    <w:abstractNumId w:val="90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5"/>
  </w:num>
  <w:num w:numId="155">
    <w:abstractNumId w:val="82"/>
  </w:num>
  <w:num w:numId="156">
    <w:abstractNumId w:val="53"/>
  </w:num>
  <w:num w:numId="157">
    <w:abstractNumId w:val="109"/>
  </w:num>
  <w:num w:numId="158">
    <w:abstractNumId w:val="92"/>
  </w:num>
  <w:num w:numId="159">
    <w:abstractNumId w:val="99"/>
  </w:num>
  <w:num w:numId="160">
    <w:abstractNumId w:val="111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2"/>
  </w:num>
  <w:num w:numId="170">
    <w:abstractNumId w:val="11"/>
  </w:num>
  <w:num w:numId="171">
    <w:abstractNumId w:val="1"/>
  </w:num>
  <w:num w:numId="172">
    <w:abstractNumId w:val="97"/>
  </w:num>
  <w:num w:numId="173">
    <w:abstractNumId w:val="45"/>
  </w:num>
  <w:num w:numId="174">
    <w:abstractNumId w:val="75"/>
  </w:num>
  <w:num w:numId="175">
    <w:abstractNumId w:val="124"/>
  </w:num>
  <w:num w:numId="176">
    <w:abstractNumId w:val="2"/>
  </w:num>
  <w:num w:numId="177">
    <w:abstractNumId w:val="129"/>
  </w:num>
  <w:num w:numId="178">
    <w:abstractNumId w:val="142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9"/>
  </w:num>
  <w:num w:numId="184">
    <w:abstractNumId w:val="106"/>
  </w:num>
  <w:num w:numId="185">
    <w:abstractNumId w:val="91"/>
  </w:num>
  <w:num w:numId="186">
    <w:abstractNumId w:val="126"/>
  </w:num>
  <w:num w:numId="187">
    <w:abstractNumId w:val="84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46CAA"/>
    <w:rsid w:val="001532E9"/>
    <w:rsid w:val="00160836"/>
    <w:rsid w:val="00167C57"/>
    <w:rsid w:val="001751E7"/>
    <w:rsid w:val="00177003"/>
    <w:rsid w:val="0018064B"/>
    <w:rsid w:val="00180E03"/>
    <w:rsid w:val="001830A6"/>
    <w:rsid w:val="00184D83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822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1033"/>
    <w:rsid w:val="00643943"/>
    <w:rsid w:val="00645C90"/>
    <w:rsid w:val="00651706"/>
    <w:rsid w:val="00656B6C"/>
    <w:rsid w:val="00662807"/>
    <w:rsid w:val="0066401E"/>
    <w:rsid w:val="00664866"/>
    <w:rsid w:val="0066621E"/>
    <w:rsid w:val="0067514E"/>
    <w:rsid w:val="00676061"/>
    <w:rsid w:val="00677CBB"/>
    <w:rsid w:val="0068431A"/>
    <w:rsid w:val="0069168A"/>
    <w:rsid w:val="006A355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B1772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44B8A"/>
    <w:rsid w:val="00C50953"/>
    <w:rsid w:val="00C52F54"/>
    <w:rsid w:val="00C77DE0"/>
    <w:rsid w:val="00C81CB1"/>
    <w:rsid w:val="00C825FF"/>
    <w:rsid w:val="00C90625"/>
    <w:rsid w:val="00C914EB"/>
    <w:rsid w:val="00C93BF5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1C8B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CFFE22-2B2E-4089-B62E-A24073B6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12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6</cp:revision>
  <dcterms:created xsi:type="dcterms:W3CDTF">2016-06-10T15:21:00Z</dcterms:created>
  <dcterms:modified xsi:type="dcterms:W3CDTF">2016-06-10T17:14:00Z</dcterms:modified>
</cp:coreProperties>
</file>